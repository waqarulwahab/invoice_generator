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77A5098B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>8, Kratinou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r w:rsidRPr="001842F8">
        <w:rPr>
          <w:lang w:val="fr-FR"/>
        </w:rPr>
        <w:t>E-mail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382EB322" w:rsidR="00B9060B" w:rsidRDefault="004B5E2D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5303754B">
                <wp:simplePos x="0" y="0"/>
                <wp:positionH relativeFrom="column">
                  <wp:posOffset>3594100</wp:posOffset>
                </wp:positionH>
                <wp:positionV relativeFrom="paragraph">
                  <wp:posOffset>1346200</wp:posOffset>
                </wp:positionV>
                <wp:extent cx="2540000" cy="1066800"/>
                <wp:effectExtent l="0" t="0" r="12700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FBFF" id="Rectangle 3" o:spid="_x0000_s1026" style="position:absolute;margin-left:283pt;margin-top:106pt;width:200pt;height:8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" fillcolor="white [3212]" strokecolor="#030e13 [484]" strokeweight="1pt"/>
            </w:pict>
          </mc:Fallback>
        </mc:AlternateContent>
      </w:r>
      <w:r w:rsidR="001E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36754886">
                <wp:simplePos x="0" y="0"/>
                <wp:positionH relativeFrom="margin">
                  <wp:posOffset>-104775</wp:posOffset>
                </wp:positionH>
                <wp:positionV relativeFrom="paragraph">
                  <wp:posOffset>1346200</wp:posOffset>
                </wp:positionV>
                <wp:extent cx="2863850" cy="1054100"/>
                <wp:effectExtent l="0" t="0" r="1270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B9B5" id="Rectangle 2" o:spid="_x0000_s1026" style="position:absolute;margin-left:-8.25pt;margin-top:106pt;width:225.5pt;height:83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rTcQIAAEc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p w14:paraId="0EB03F2D" w14:textId="5E2CCC43" w:rsidR="00286941" w:rsidRDefault="00286941" w:rsidP="00064523">
      <w:pPr>
        <w:ind w:right="-1080"/>
      </w:pPr>
      <w:r>
        <w:t>{{placeholder1}}</w:t>
      </w:r>
      <w:r w:rsidR="003D04F9">
        <w:t>,</w: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8844C6">
        <w:tab/>
      </w:r>
      <w:r w:rsidR="00B96B49">
        <w:tab/>
      </w:r>
      <w:r w:rsidR="001D6C46">
        <w:t>Date:</w:t>
      </w:r>
      <w:r w:rsidR="001E4F79">
        <w:tab/>
        <w:t>{{placeholder4}}</w:t>
      </w:r>
    </w:p>
    <w:p w14:paraId="79487DDB" w14:textId="5A4C9DE0" w:rsidR="003D04F9" w:rsidRDefault="008C3023" w:rsidP="00011D4A">
      <w:pPr>
        <w:ind w:right="-16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Invoice No: {{placeholder5}}</w:t>
      </w:r>
      <w:r w:rsidR="00011D4A">
        <w:t>/{{placeholder6}}</w:t>
      </w:r>
    </w:p>
    <w:p w14:paraId="483925E6" w14:textId="3C69391D" w:rsidR="003D04F9" w:rsidRDefault="003D04F9" w:rsidP="00286941">
      <w:r>
        <w:t>{{placeholder2}}</w:t>
      </w:r>
    </w:p>
    <w:p w14:paraId="6BE20A5D" w14:textId="48518CF1" w:rsidR="00B335B1" w:rsidRDefault="0015352A" w:rsidP="0015352A">
      <w:pPr>
        <w:ind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 w:rsidRPr="0015352A">
        <w:t>10260287O</w:t>
      </w:r>
    </w:p>
    <w:p w14:paraId="7C57AB00" w14:textId="6B77F393" w:rsidR="00B335B1" w:rsidRDefault="00B335B1" w:rsidP="00286941">
      <w:r>
        <w:t>VAT: {{placeholder3}}</w:t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</w:p>
    <w:p w14:paraId="6C6DB804" w14:textId="77777777" w:rsidR="001E4F79" w:rsidRDefault="001E4F79" w:rsidP="00286941"/>
    <w:p w14:paraId="5DF27567" w14:textId="77777777" w:rsidR="001E4F79" w:rsidRDefault="001E4F79" w:rsidP="00286941"/>
    <w:p w14:paraId="363434AD" w14:textId="77777777" w:rsidR="001E4F79" w:rsidRDefault="001E4F79" w:rsidP="00286941"/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1"/>
        <w:gridCol w:w="2097"/>
        <w:gridCol w:w="1872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{{placeholder7}}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{{placeholder8}}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{{placeholder9}}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77777777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>€ 0,00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05F10C90" w14:textId="77777777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>€ 0,00</w:t>
            </w: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77777777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%InvAmtNet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Tot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77777777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Inv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VAT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Amt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Tot%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{{placeholder10}}</w:t>
            </w:r>
          </w:p>
        </w:tc>
      </w:tr>
    </w:tbl>
    <w:p w14:paraId="3F21AEF4" w14:textId="77777777" w:rsidR="001E4F79" w:rsidRDefault="001E4F79" w:rsidP="00286941"/>
    <w:p w14:paraId="2D9A9AF7" w14:textId="29428AD4" w:rsidR="001E4F79" w:rsidRDefault="00C44F27" w:rsidP="00286941">
      <w:r>
        <w:tab/>
      </w:r>
      <w:r>
        <w:tab/>
      </w:r>
      <w:r>
        <w:tab/>
      </w:r>
      <w:r>
        <w:tab/>
      </w:r>
    </w:p>
    <w:sectPr w:rsidR="001E4F79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3ADE1" w14:textId="77777777" w:rsidR="00582A39" w:rsidRDefault="00582A39">
      <w:r>
        <w:separator/>
      </w:r>
    </w:p>
  </w:endnote>
  <w:endnote w:type="continuationSeparator" w:id="0">
    <w:p w14:paraId="40A07432" w14:textId="77777777" w:rsidR="00582A39" w:rsidRDefault="0058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>Milliman Limited is a private limited company registered at 1, Lampousas Street 1095 Nicosia, Cyprus, and registered in the Cyprus business entities register under number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E4DDD" w14:textId="77777777" w:rsidR="00582A39" w:rsidRDefault="00582A39">
      <w:r>
        <w:separator/>
      </w:r>
    </w:p>
  </w:footnote>
  <w:footnote w:type="continuationSeparator" w:id="0">
    <w:p w14:paraId="6C13212C" w14:textId="77777777" w:rsidR="00582A39" w:rsidRDefault="00582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Month" w:val="4"/>
        <w:attr w:name="Day" w:val="2"/>
        <w:attr w:name="Year" w:val="2001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24BE3"/>
    <w:rsid w:val="000258BF"/>
    <w:rsid w:val="00026360"/>
    <w:rsid w:val="000268B1"/>
    <w:rsid w:val="00041A1A"/>
    <w:rsid w:val="00050362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842F8"/>
    <w:rsid w:val="0018667E"/>
    <w:rsid w:val="00194AF9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42EB"/>
    <w:rsid w:val="00300066"/>
    <w:rsid w:val="003056D0"/>
    <w:rsid w:val="00306893"/>
    <w:rsid w:val="0032212E"/>
    <w:rsid w:val="00324282"/>
    <w:rsid w:val="003262F0"/>
    <w:rsid w:val="003270DA"/>
    <w:rsid w:val="003358F0"/>
    <w:rsid w:val="0033721F"/>
    <w:rsid w:val="0036536F"/>
    <w:rsid w:val="00371C9F"/>
    <w:rsid w:val="00380C34"/>
    <w:rsid w:val="003814C6"/>
    <w:rsid w:val="0038216A"/>
    <w:rsid w:val="0038765A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5221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718D5"/>
    <w:rsid w:val="006725CB"/>
    <w:rsid w:val="006728C9"/>
    <w:rsid w:val="00673A9F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1041"/>
    <w:rsid w:val="00D8653B"/>
    <w:rsid w:val="00D920D6"/>
    <w:rsid w:val="00D972C6"/>
    <w:rsid w:val="00DA0567"/>
    <w:rsid w:val="00DC223D"/>
    <w:rsid w:val="00DC38FC"/>
    <w:rsid w:val="00DD0DB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Letter.dot</Template>
  <TotalTime>2571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784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Waqar Ul Wahab</cp:lastModifiedBy>
  <cp:revision>100</cp:revision>
  <cp:lastPrinted>2023-05-25T15:19:00Z</cp:lastPrinted>
  <dcterms:created xsi:type="dcterms:W3CDTF">2024-05-22T21:34:00Z</dcterms:created>
  <dcterms:modified xsi:type="dcterms:W3CDTF">2024-06-01T19:11:00Z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